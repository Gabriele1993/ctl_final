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C415D" w14:textId="77777777" w:rsidR="003B1D9F" w:rsidRPr="003B1D9F" w:rsidRDefault="00CD630C" w:rsidP="003B1D9F">
      <w:pPr>
        <w:pStyle w:val="Heading1"/>
      </w:pPr>
      <w:r w:rsidRPr="00E346A2">
        <w:t>Form 5: Security Deposit</w:t>
      </w:r>
      <w:r w:rsidR="00056E4B">
        <w:br/>
      </w:r>
      <w:r w:rsidRPr="00E346A2">
        <w:t>Demand Letter</w:t>
      </w:r>
      <w:r w:rsidR="00056E4B">
        <w:t xml:space="preserve"> </w:t>
      </w:r>
      <w:r w:rsidR="00485D23">
        <w:t>for Tenants</w:t>
      </w:r>
      <w:r w:rsidR="00056E4B">
        <w:br/>
      </w:r>
      <w:r w:rsidR="002764EF">
        <w:t xml:space="preserve">in </w:t>
      </w:r>
      <w:r w:rsidR="001F4BB4">
        <w:t>an</w:t>
      </w:r>
      <w:r w:rsidR="002764EF">
        <w:t xml:space="preserve"> Apartment</w:t>
      </w:r>
    </w:p>
    <w:p w14:paraId="1B4438EC" w14:textId="77777777" w:rsidR="00CD630C" w:rsidRDefault="00CD630C" w:rsidP="00F940AF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</w:rPr>
        <w:t>Certified Mail #_____________</w:t>
      </w:r>
    </w:p>
    <w:p w14:paraId="234868B0" w14:textId="75E9D316" w:rsidR="00FC5062" w:rsidRDefault="000E73C3" w:rsidP="00056E4B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  <w:i/>
          <w:iCs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name </w:instrText>
      </w:r>
      <w:r>
        <w:rPr>
          <w:rFonts w:cs="Constantia"/>
          <w:i/>
          <w:iCs/>
        </w:rPr>
        <w:fldChar w:fldCharType="separate"/>
      </w:r>
      <w:r w:rsidR="00A4067B">
        <w:rPr>
          <w:rFonts w:cs="Constantia"/>
          <w:i/>
          <w:iCs/>
          <w:noProof/>
        </w:rPr>
        <w:t>«name»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address </w:instrText>
      </w:r>
      <w:r>
        <w:rPr>
          <w:rFonts w:cs="Constantia"/>
          <w:i/>
          <w:iCs/>
        </w:rPr>
        <w:fldChar w:fldCharType="separate"/>
      </w:r>
      <w:r w:rsidR="00A4067B">
        <w:rPr>
          <w:rFonts w:cs="Constantia"/>
          <w:i/>
          <w:iCs/>
          <w:noProof/>
        </w:rPr>
        <w:t>«address»</w:t>
      </w:r>
      <w:r>
        <w:rPr>
          <w:rFonts w:cs="Constantia"/>
          <w:i/>
          <w:iCs/>
        </w:rPr>
        <w:fldChar w:fldCharType="end"/>
      </w:r>
    </w:p>
    <w:p w14:paraId="00238859" w14:textId="33AA7B67" w:rsidR="00FB5D85" w:rsidRDefault="000E73C3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date </w:instrText>
      </w:r>
      <w:r>
        <w:rPr>
          <w:rFonts w:cs="Constantia"/>
          <w:i/>
          <w:iCs/>
        </w:rPr>
        <w:fldChar w:fldCharType="separate"/>
      </w:r>
      <w:r w:rsidR="00A4067B">
        <w:rPr>
          <w:rFonts w:cs="Constantia"/>
          <w:i/>
          <w:iCs/>
          <w:noProof/>
        </w:rPr>
        <w:t>«date»</w:t>
      </w:r>
      <w:r>
        <w:rPr>
          <w:rFonts w:cs="Constantia"/>
          <w:i/>
          <w:iCs/>
        </w:rPr>
        <w:fldChar w:fldCharType="end"/>
      </w:r>
    </w:p>
    <w:p w14:paraId="673200D0" w14:textId="6623591F" w:rsidR="00FB5D85" w:rsidRPr="00FB5D85" w:rsidRDefault="00A4067B" w:rsidP="00FB5D85">
      <w:pPr>
        <w:tabs>
          <w:tab w:val="left" w:pos="-1080"/>
          <w:tab w:val="left" w:pos="-720"/>
          <w:tab w:val="left" w:pos="360"/>
          <w:tab w:val="left" w:pos="1440"/>
        </w:tabs>
        <w:spacing w:after="200"/>
        <w:rPr>
          <w:rFonts w:cs="Constantia"/>
        </w:rPr>
      </w:pPr>
      <w:r>
        <w:rPr>
          <w:rFonts w:cs="Constantia"/>
          <w:i/>
          <w:iCs/>
        </w:rPr>
        <w:fldChar w:fldCharType="begin"/>
      </w:r>
      <w:r>
        <w:rPr>
          <w:rFonts w:cs="Constantia"/>
          <w:i/>
          <w:iCs/>
        </w:rPr>
        <w:instrText xml:space="preserve"> MERGEFIELD proprietario </w:instrText>
      </w:r>
      <w:r>
        <w:rPr>
          <w:rFonts w:cs="Constantia"/>
          <w:i/>
          <w:iCs/>
        </w:rPr>
        <w:fldChar w:fldCharType="separate"/>
      </w:r>
      <w:r>
        <w:rPr>
          <w:rFonts w:cs="Constantia"/>
          <w:i/>
          <w:iCs/>
          <w:noProof/>
        </w:rPr>
        <w:t>«proprietario»</w:t>
      </w:r>
      <w:r>
        <w:rPr>
          <w:rFonts w:cs="Constantia"/>
          <w:i/>
          <w:iCs/>
        </w:rPr>
        <w:fldChar w:fldCharType="end"/>
      </w:r>
      <w:r w:rsidR="00CA3C3A">
        <w:rPr>
          <w:rFonts w:cs="Constantia"/>
          <w:i/>
          <w:iCs/>
        </w:rPr>
        <w:br/>
      </w:r>
      <w:r>
        <w:rPr>
          <w:rFonts w:cs="Constantia"/>
        </w:rPr>
        <w:fldChar w:fldCharType="begin"/>
      </w:r>
      <w:r>
        <w:rPr>
          <w:rFonts w:cs="Constantia"/>
        </w:rPr>
        <w:instrText xml:space="preserve"> MERGEFIELD indirizzodue </w:instrText>
      </w:r>
      <w:r>
        <w:rPr>
          <w:rFonts w:cs="Constantia"/>
        </w:rPr>
        <w:fldChar w:fldCharType="separate"/>
      </w:r>
      <w:r>
        <w:rPr>
          <w:rFonts w:cs="Constantia"/>
          <w:noProof/>
        </w:rPr>
        <w:t>«indirizzodue»</w:t>
      </w:r>
      <w:r>
        <w:rPr>
          <w:rFonts w:cs="Constantia"/>
        </w:rPr>
        <w:fldChar w:fldCharType="end"/>
      </w:r>
    </w:p>
    <w:p w14:paraId="4135483C" w14:textId="4F640FD2" w:rsidR="00CD630C" w:rsidRPr="00376B05" w:rsidRDefault="00CD630C">
      <w:pPr>
        <w:tabs>
          <w:tab w:val="left" w:pos="-1080"/>
          <w:tab w:val="left" w:pos="-720"/>
          <w:tab w:val="left" w:pos="0"/>
          <w:tab w:val="left" w:pos="360"/>
          <w:tab w:val="left" w:pos="1440"/>
        </w:tabs>
        <w:jc w:val="both"/>
        <w:rPr>
          <w:rFonts w:cs="Constantia"/>
        </w:rPr>
      </w:pPr>
      <w:proofErr w:type="gramStart"/>
      <w:r>
        <w:rPr>
          <w:rFonts w:cs="Constantia"/>
        </w:rPr>
        <w:t>Dear</w:t>
      </w:r>
      <w:r w:rsidR="00A4067B">
        <w:rPr>
          <w:rFonts w:cs="Constantia"/>
        </w:rPr>
        <w:t xml:space="preserve"> </w:t>
      </w:r>
      <w:proofErr w:type="gramEnd"/>
      <w:r w:rsidR="00A4067B">
        <w:rPr>
          <w:rFonts w:cs="Constantia"/>
        </w:rPr>
        <w:fldChar w:fldCharType="begin"/>
      </w:r>
      <w:r w:rsidR="00A4067B">
        <w:rPr>
          <w:rFonts w:cs="Constantia"/>
        </w:rPr>
        <w:instrText xml:space="preserve"> MERGEFIELD proprietario </w:instrText>
      </w:r>
      <w:r w:rsidR="00A4067B">
        <w:rPr>
          <w:rFonts w:cs="Constantia"/>
        </w:rPr>
        <w:fldChar w:fldCharType="separate"/>
      </w:r>
      <w:r w:rsidR="00A4067B">
        <w:rPr>
          <w:rFonts w:cs="Constantia"/>
          <w:noProof/>
        </w:rPr>
        <w:t>«proprietario»</w:t>
      </w:r>
      <w:r w:rsidR="00A4067B">
        <w:rPr>
          <w:rFonts w:cs="Constantia"/>
        </w:rPr>
        <w:fldChar w:fldCharType="end"/>
      </w:r>
      <w:proofErr w:type="gramStart"/>
      <w:r w:rsidR="00376B05">
        <w:rPr>
          <w:rFonts w:cs="Constantia"/>
          <w:iCs/>
        </w:rPr>
        <w:t>:</w:t>
      </w:r>
      <w:proofErr w:type="gramEnd"/>
    </w:p>
    <w:p w14:paraId="34210A34" w14:textId="1D6D732E" w:rsidR="003B1D9F" w:rsidRDefault="00CD630C" w:rsidP="0084211E">
      <w:pPr>
        <w:pStyle w:val="Body"/>
      </w:pPr>
      <w:r>
        <w:t xml:space="preserve">I </w:t>
      </w:r>
      <w:r w:rsidR="002764EF">
        <w:t>am</w:t>
      </w:r>
      <w:r w:rsidR="00056E4B">
        <w:t xml:space="preserve"> a</w:t>
      </w:r>
      <w:r w:rsidR="002764EF">
        <w:t xml:space="preserve"> </w:t>
      </w:r>
      <w:r>
        <w:t xml:space="preserve">tenant of yours at </w:t>
      </w:r>
      <w:r w:rsidR="00234BA6">
        <w:rPr>
          <w:rStyle w:val="Italic"/>
        </w:rPr>
        <w:fldChar w:fldCharType="begin"/>
      </w:r>
      <w:r w:rsidR="00234BA6">
        <w:rPr>
          <w:rStyle w:val="Italic"/>
        </w:rPr>
        <w:instrText xml:space="preserve"> MERGEFIELD unit </w:instrText>
      </w:r>
      <w:r w:rsidR="00234BA6">
        <w:rPr>
          <w:rStyle w:val="Italic"/>
        </w:rPr>
        <w:fldChar w:fldCharType="separate"/>
      </w:r>
      <w:r w:rsidR="00A4067B">
        <w:rPr>
          <w:rStyle w:val="Italic"/>
          <w:noProof/>
        </w:rPr>
        <w:t>«unit»</w:t>
      </w:r>
      <w:r w:rsidR="00234BA6">
        <w:rPr>
          <w:rStyle w:val="Italic"/>
        </w:rPr>
        <w:fldChar w:fldCharType="end"/>
      </w:r>
      <w:r>
        <w:t xml:space="preserve">. </w:t>
      </w:r>
      <w:r w:rsidR="003B1D9F">
        <w:t>Because you accepted a security deposit from me o</w:t>
      </w:r>
      <w:r w:rsidR="00B05F43">
        <w:t xml:space="preserve">n </w:t>
      </w:r>
      <w:r w:rsidR="00FB5D85">
        <w:t xml:space="preserve"> </w:t>
      </w:r>
      <w:fldSimple w:instr=" MERGEFIELD giorno ">
        <w:r w:rsidR="00A4067B">
          <w:rPr>
            <w:noProof/>
          </w:rPr>
          <w:t>«giorno»</w:t>
        </w:r>
      </w:fldSimple>
      <w:bookmarkStart w:id="0" w:name="_GoBack"/>
      <w:bookmarkEnd w:id="0"/>
      <w:r w:rsidR="0039316A">
        <w:rPr>
          <w:noProof/>
        </w:rPr>
        <w:t xml:space="preserve"> </w:t>
      </w:r>
      <w:r w:rsidR="003B1D9F">
        <w:t xml:space="preserve">of </w:t>
      </w:r>
      <w:r w:rsidR="00C673B3">
        <w:rPr>
          <w:noProof/>
        </w:rPr>
        <w:fldChar w:fldCharType="begin"/>
      </w:r>
      <w:r w:rsidR="00C673B3">
        <w:rPr>
          <w:noProof/>
        </w:rPr>
        <w:instrText xml:space="preserve"> MERGEFIELD secamount </w:instrText>
      </w:r>
      <w:r w:rsidR="00C673B3">
        <w:rPr>
          <w:noProof/>
        </w:rPr>
        <w:fldChar w:fldCharType="separate"/>
      </w:r>
      <w:r w:rsidR="00A4067B">
        <w:rPr>
          <w:noProof/>
        </w:rPr>
        <w:t>«secamount»</w:t>
      </w:r>
      <w:r w:rsidR="00C673B3">
        <w:rPr>
          <w:noProof/>
        </w:rPr>
        <w:fldChar w:fldCharType="end"/>
      </w:r>
      <w:r w:rsidR="000E73C3">
        <w:t xml:space="preserve"> </w:t>
      </w:r>
      <w:r w:rsidR="003B1D9F">
        <w:t xml:space="preserve">dollars </w:t>
      </w:r>
      <w:r w:rsidR="003B1D9F" w:rsidRPr="0084211E">
        <w:rPr>
          <w:rStyle w:val="Italic"/>
        </w:rPr>
        <w:t>(amount of security deposit)</w:t>
      </w:r>
      <w:r w:rsidR="003B1D9F">
        <w:t xml:space="preserve">, you must follow the </w:t>
      </w:r>
      <w:r w:rsidR="002764EF">
        <w:t xml:space="preserve">requirements of the </w:t>
      </w:r>
      <w:r w:rsidR="003B1D9F">
        <w:t>security deposit law</w:t>
      </w:r>
      <w:r w:rsidR="00056E4B">
        <w:rPr>
          <w:rStyle w:val="Italic"/>
        </w:rPr>
        <w:t>, Massachusetts</w:t>
      </w:r>
      <w:r w:rsidR="003B1D9F" w:rsidRPr="0084211E">
        <w:rPr>
          <w:rStyle w:val="Italic"/>
        </w:rPr>
        <w:t xml:space="preserve"> General Laws Chapter</w:t>
      </w:r>
      <w:r w:rsidR="003B1D9F">
        <w:t xml:space="preserve"> 186, §15B.</w:t>
      </w:r>
      <w:r w:rsidR="00056E4B">
        <w:t xml:space="preserve"> If you do not follow the security deposit law, you are required to return my security deposit. </w:t>
      </w:r>
    </w:p>
    <w:p w14:paraId="72912FA6" w14:textId="77777777" w:rsidR="002764EF" w:rsidRDefault="00CD630C" w:rsidP="0084211E">
      <w:pPr>
        <w:pStyle w:val="Body"/>
      </w:pPr>
      <w:r>
        <w:t xml:space="preserve">I am writing </w:t>
      </w:r>
      <w:r w:rsidR="002764EF">
        <w:t>to request the return of my security deposit because you (</w:t>
      </w:r>
      <w:r w:rsidR="002764EF" w:rsidRPr="00056E4B">
        <w:rPr>
          <w:i/>
        </w:rPr>
        <w:t>check all that apply</w:t>
      </w:r>
      <w:r w:rsidR="002764EF">
        <w:t xml:space="preserve">): </w:t>
      </w:r>
    </w:p>
    <w:p w14:paraId="46DDED70" w14:textId="7ED4718B" w:rsidR="002764EF" w:rsidRDefault="001131A0" w:rsidP="004F5DCB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first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«first»</w:t>
      </w:r>
      <w:r>
        <w:rPr>
          <w:b/>
          <w:noProof/>
          <w:u w:val="single"/>
        </w:rPr>
        <w:fldChar w:fldCharType="end"/>
      </w:r>
      <w:r w:rsidR="004F5DCB">
        <w:tab/>
      </w:r>
      <w:r w:rsidR="00056E4B">
        <w:t>Did not</w:t>
      </w:r>
      <w:r w:rsidR="002764EF">
        <w:t xml:space="preserve"> put my money in a bank account separate which is protected from creditors and separate from your </w:t>
      </w:r>
      <w:proofErr w:type="gramStart"/>
      <w:r w:rsidR="002764EF">
        <w:t>money.</w:t>
      </w:r>
      <w:r w:rsidR="00056E4B">
        <w:t>*</w:t>
      </w:r>
      <w:proofErr w:type="gramEnd"/>
    </w:p>
    <w:p w14:paraId="4AEABE86" w14:textId="377306DE" w:rsidR="002764EF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p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«p»</w:t>
      </w:r>
      <w:r>
        <w:rPr>
          <w:b/>
          <w:noProof/>
          <w:u w:val="single"/>
        </w:rPr>
        <w:fldChar w:fldCharType="end"/>
      </w: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second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«second»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Did </w:t>
      </w:r>
      <w:r w:rsidR="001F4BB4">
        <w:t>n</w:t>
      </w:r>
      <w:r w:rsidR="002764EF">
        <w:t xml:space="preserve">ot give me a receipt within 30 days of receiving my security deposit with the amount </w:t>
      </w:r>
      <w:r w:rsidR="001F4BB4">
        <w:t>of the</w:t>
      </w:r>
      <w:r w:rsidR="002764EF">
        <w:t xml:space="preserve"> security deposit, the name and address of the bank</w:t>
      </w:r>
      <w:r w:rsidR="001F4BB4">
        <w:t xml:space="preserve"> where it is being held</w:t>
      </w:r>
      <w:r w:rsidR="002764EF">
        <w:t xml:space="preserve">, and the bank account number. </w:t>
      </w:r>
    </w:p>
    <w:p w14:paraId="6547F718" w14:textId="04F1A785" w:rsidR="00EC7634" w:rsidRDefault="001131A0" w:rsidP="00EC7634">
      <w:pPr>
        <w:pStyle w:val="Body"/>
        <w:spacing w:after="120"/>
        <w:ind w:left="1440" w:hanging="144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third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«third»</w:t>
      </w:r>
      <w:r>
        <w:rPr>
          <w:b/>
          <w:noProof/>
          <w:u w:val="single"/>
        </w:rPr>
        <w:fldChar w:fldCharType="end"/>
      </w:r>
      <w:r w:rsidR="00EC7634">
        <w:tab/>
      </w:r>
      <w:r w:rsidR="002764EF">
        <w:t xml:space="preserve">Did not allow me to inspect the records you </w:t>
      </w:r>
      <w:r w:rsidR="001F4BB4">
        <w:t>must</w:t>
      </w:r>
      <w:r w:rsidR="002764EF">
        <w:t xml:space="preserve"> keep under the security deposit law.</w:t>
      </w:r>
    </w:p>
    <w:p w14:paraId="3C4E007F" w14:textId="4BBB33B9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fourth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«fourth»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>Asked me to give up my security deposit rights.</w:t>
      </w:r>
    </w:p>
    <w:p w14:paraId="1775E55A" w14:textId="41579D82" w:rsidR="002764EF" w:rsidRDefault="001131A0" w:rsidP="00EC7634">
      <w:pPr>
        <w:pStyle w:val="Body"/>
        <w:spacing w:after="120"/>
      </w:pPr>
      <w:r>
        <w:rPr>
          <w:b/>
          <w:noProof/>
          <w:u w:val="single"/>
        </w:rPr>
        <w:fldChar w:fldCharType="begin"/>
      </w:r>
      <w:r>
        <w:rPr>
          <w:b/>
          <w:noProof/>
          <w:u w:val="single"/>
        </w:rPr>
        <w:instrText xml:space="preserve"> MERGEFIELD fifth </w:instrText>
      </w:r>
      <w:r>
        <w:rPr>
          <w:b/>
          <w:noProof/>
          <w:u w:val="single"/>
        </w:rPr>
        <w:fldChar w:fldCharType="separate"/>
      </w:r>
      <w:r w:rsidR="00A4067B">
        <w:rPr>
          <w:b/>
          <w:noProof/>
          <w:u w:val="single"/>
        </w:rPr>
        <w:t>«fifth»</w:t>
      </w:r>
      <w:r>
        <w:rPr>
          <w:b/>
          <w:noProof/>
          <w:u w:val="single"/>
        </w:rPr>
        <w:fldChar w:fldCharType="end"/>
      </w:r>
      <w:r w:rsidR="00EC7634">
        <w:rPr>
          <w:noProof/>
        </w:rPr>
        <w:tab/>
      </w:r>
      <w:r w:rsidR="002764EF">
        <w:t xml:space="preserve">Failed to transfer the security deposit to the new </w:t>
      </w:r>
      <w:proofErr w:type="gramStart"/>
      <w:r w:rsidR="002764EF">
        <w:t>owner.</w:t>
      </w:r>
      <w:r w:rsidR="00056E4B">
        <w:t>*</w:t>
      </w:r>
      <w:proofErr w:type="gramEnd"/>
    </w:p>
    <w:p w14:paraId="20EC5FAD" w14:textId="77777777" w:rsidR="00FC5062" w:rsidRDefault="001F4BB4" w:rsidP="002764EF">
      <w:pPr>
        <w:pStyle w:val="Body"/>
      </w:pPr>
      <w:r>
        <w:t>I am request</w:t>
      </w:r>
      <w:r w:rsidR="001A3FA4">
        <w:t>ing</w:t>
      </w:r>
      <w:r>
        <w:t xml:space="preserve"> that you return my security deposit. </w:t>
      </w:r>
      <w:r w:rsidR="003B1D9F">
        <w:t xml:space="preserve">If you do not respond within </w:t>
      </w:r>
      <w:r w:rsidR="00CD630C">
        <w:t>30 days</w:t>
      </w:r>
      <w:r w:rsidR="003B1D9F">
        <w:t xml:space="preserve"> with a reasonable offer, </w:t>
      </w:r>
      <w:r>
        <w:t>I can pursue this claim in court</w:t>
      </w:r>
      <w:r w:rsidR="00CD630C">
        <w:t xml:space="preserve">. </w:t>
      </w:r>
      <w:r w:rsidR="001A3FA4">
        <w:t xml:space="preserve">Please consider this a formal demand letter under the Consumer Protection Act, </w:t>
      </w:r>
      <w:r w:rsidR="001A3FA4" w:rsidRPr="0084211E">
        <w:rPr>
          <w:rStyle w:val="Italic"/>
        </w:rPr>
        <w:t>Massachusetts General Laws Chapter</w:t>
      </w:r>
      <w:r w:rsidR="001A3FA4">
        <w:t xml:space="preserve"> G.L. c. 93A.</w:t>
      </w:r>
    </w:p>
    <w:p w14:paraId="271F293F" w14:textId="77777777" w:rsidR="00CD630C" w:rsidRDefault="001F4BB4" w:rsidP="0084211E">
      <w:pPr>
        <w:pStyle w:val="Body"/>
      </w:pPr>
      <w:r>
        <w:t xml:space="preserve">I hope we can resolve this matter. </w:t>
      </w:r>
      <w:r w:rsidR="00CD630C">
        <w:t>Thank you.</w:t>
      </w:r>
    </w:p>
    <w:p w14:paraId="717E0E9B" w14:textId="6C4A2E43" w:rsidR="00056E4B" w:rsidRDefault="00CD630C" w:rsidP="00056E4B">
      <w:pPr>
        <w:pStyle w:val="Body"/>
        <w:tabs>
          <w:tab w:val="left" w:pos="1020"/>
        </w:tabs>
        <w:ind w:left="5040"/>
        <w:rPr>
          <w:rStyle w:val="Italic"/>
        </w:rPr>
      </w:pPr>
      <w:r>
        <w:t>Sincerely,</w:t>
      </w:r>
      <w:r w:rsidR="0084211E">
        <w:rPr>
          <w:rStyle w:val="Italic"/>
        </w:rPr>
        <w:tab/>
      </w:r>
      <w:r w:rsidR="001F4BB4">
        <w:rPr>
          <w:rStyle w:val="Italic"/>
        </w:rPr>
        <w:br/>
      </w:r>
      <w:r w:rsidR="00AE321C">
        <w:rPr>
          <w:rStyle w:val="Italic"/>
        </w:rPr>
        <w:fldChar w:fldCharType="begin"/>
      </w:r>
      <w:r w:rsidR="00AE321C">
        <w:rPr>
          <w:rStyle w:val="Italic"/>
        </w:rPr>
        <w:instrText xml:space="preserve"> MERGEFIELD name </w:instrText>
      </w:r>
      <w:r w:rsidR="00AE321C">
        <w:rPr>
          <w:rStyle w:val="Italic"/>
        </w:rPr>
        <w:fldChar w:fldCharType="separate"/>
      </w:r>
      <w:r w:rsidR="00A4067B">
        <w:rPr>
          <w:rStyle w:val="Italic"/>
          <w:noProof/>
        </w:rPr>
        <w:t>«name»</w:t>
      </w:r>
      <w:r w:rsidR="00AE321C">
        <w:rPr>
          <w:rStyle w:val="Italic"/>
        </w:rPr>
        <w:fldChar w:fldCharType="end"/>
      </w:r>
    </w:p>
    <w:p w14:paraId="0C033D68" w14:textId="77777777" w:rsidR="00CD630C" w:rsidRPr="0084211E" w:rsidRDefault="00056E4B" w:rsidP="00056E4B">
      <w:pPr>
        <w:pStyle w:val="Body"/>
        <w:tabs>
          <w:tab w:val="left" w:pos="1020"/>
        </w:tabs>
        <w:rPr>
          <w:rStyle w:val="Italic"/>
        </w:rPr>
      </w:pPr>
      <w:r>
        <w:t>*If you fail to put my money in a separate bank account, I have the right to seek three times the amount of the security deposit, plus interest, by going to court.</w:t>
      </w:r>
    </w:p>
    <w:sectPr w:rsidR="00CD630C" w:rsidRPr="0084211E" w:rsidSect="002C37EE">
      <w:footerReference w:type="even" r:id="rId8"/>
      <w:footerReference w:type="default" r:id="rId9"/>
      <w:type w:val="continuous"/>
      <w:pgSz w:w="12240" w:h="15840" w:code="1"/>
      <w:pgMar w:top="1166" w:right="1080" w:bottom="720" w:left="1080" w:header="475" w:footer="475" w:gutter="360"/>
      <w:pgNumType w:start="63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B1505" w14:textId="77777777" w:rsidR="00946F39" w:rsidRDefault="00946F39">
      <w:r>
        <w:separator/>
      </w:r>
    </w:p>
  </w:endnote>
  <w:endnote w:type="continuationSeparator" w:id="0">
    <w:p w14:paraId="7D21C751" w14:textId="77777777" w:rsidR="00946F39" w:rsidRDefault="00946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Lt BT">
    <w:altName w:val="Century Gothic"/>
    <w:panose1 w:val="020B0602020204020303"/>
    <w:charset w:val="00"/>
    <w:family w:val="swiss"/>
    <w:pitch w:val="variable"/>
    <w:sig w:usb0="800008E7" w:usb1="00000000" w:usb2="00000000" w:usb3="00000000" w:csb0="000001FB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ZDingbat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C9D2F" w14:textId="77777777" w:rsidR="0069326D" w:rsidRDefault="0069326D" w:rsidP="007A2023">
    <w:pPr>
      <w:pStyle w:val="Footer"/>
    </w:pPr>
    <w:r w:rsidRPr="00967ED7">
      <w:rPr>
        <w:rStyle w:val="Bold"/>
      </w:rPr>
      <w:fldChar w:fldCharType="begin"/>
    </w:r>
    <w:r w:rsidRPr="00967ED7">
      <w:rPr>
        <w:rStyle w:val="Bold"/>
      </w:rPr>
      <w:instrText xml:space="preserve">PAGE </w:instrText>
    </w:r>
    <w:r w:rsidRPr="00967ED7">
      <w:rPr>
        <w:rStyle w:val="Bold"/>
      </w:rPr>
      <w:fldChar w:fldCharType="separate"/>
    </w:r>
    <w:r>
      <w:rPr>
        <w:rStyle w:val="Bold"/>
        <w:noProof/>
      </w:rPr>
      <w:t>500</w:t>
    </w:r>
    <w:r w:rsidRPr="00967ED7">
      <w:rPr>
        <w:rStyle w:val="Bold"/>
      </w:rPr>
      <w:fldChar w:fldCharType="end"/>
    </w:r>
    <w:r w:rsidRPr="00967ED7">
      <w:t xml:space="preserve">  </w:t>
    </w:r>
    <w:r>
      <w:rPr>
        <w:rFonts w:ascii="Segoe UI" w:hAnsi="Segoe UI" w:cs="Segoe UI"/>
      </w:rPr>
      <w:t>▲</w:t>
    </w:r>
    <w:r w:rsidRPr="00967ED7">
      <w:t xml:space="preserve">  Form </w:t>
    </w:r>
    <w: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AB018" w14:textId="77777777" w:rsidR="0069326D" w:rsidRDefault="0069326D" w:rsidP="0084211E">
    <w:pPr>
      <w:pStyle w:val="FooterRight"/>
    </w:pPr>
    <w:r w:rsidRPr="00214567">
      <w:rPr>
        <w:rStyle w:val="FooterRightChar"/>
        <w:i/>
      </w:rPr>
      <w:t>Form</w:t>
    </w:r>
    <w:r w:rsidRPr="00214567">
      <w:rPr>
        <w:iCs/>
      </w:rPr>
      <w:t xml:space="preserve"> </w:t>
    </w:r>
    <w:proofErr w:type="gramStart"/>
    <w:r w:rsidRPr="00214567">
      <w:rPr>
        <w:iCs/>
      </w:rPr>
      <w:t>5</w:t>
    </w:r>
    <w:r>
      <w:t xml:space="preserve">  </w:t>
    </w:r>
    <w:r>
      <w:rPr>
        <w:rStyle w:val="Italic"/>
        <w:rFonts w:ascii="ZDingbats" w:hAnsi="ZDingbats"/>
      </w:rPr>
      <w:t>s</w:t>
    </w:r>
    <w:proofErr w:type="gramEnd"/>
    <w:r>
      <w:t xml:space="preserve">  </w:t>
    </w:r>
    <w:r>
      <w:rPr>
        <w:b/>
        <w:bCs/>
      </w:rPr>
      <w:fldChar w:fldCharType="begin"/>
    </w:r>
    <w:r>
      <w:rPr>
        <w:b/>
        <w:bCs/>
      </w:rPr>
      <w:instrText xml:space="preserve">PAGE </w:instrText>
    </w:r>
    <w:r>
      <w:rPr>
        <w:b/>
        <w:bCs/>
      </w:rPr>
      <w:fldChar w:fldCharType="separate"/>
    </w:r>
    <w:r>
      <w:rPr>
        <w:b/>
        <w:bCs/>
        <w:noProof/>
      </w:rPr>
      <w:t>635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F489B" w14:textId="77777777" w:rsidR="00946F39" w:rsidRDefault="00946F39">
      <w:r>
        <w:separator/>
      </w:r>
    </w:p>
  </w:footnote>
  <w:footnote w:type="continuationSeparator" w:id="0">
    <w:p w14:paraId="35F2FA6A" w14:textId="77777777" w:rsidR="00946F39" w:rsidRDefault="00946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264A0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4422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F5EF1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D2A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5AAD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04AD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4EAE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8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44E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3CF06A"/>
    <w:lvl w:ilvl="0">
      <w:start w:val="1"/>
      <w:numFmt w:val="bullet"/>
      <w:pStyle w:val="ListBullet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</w:abstractNum>
  <w:abstractNum w:abstractNumId="10" w15:restartNumberingAfterBreak="0">
    <w:nsid w:val="164B7FF2"/>
    <w:multiLevelType w:val="hybridMultilevel"/>
    <w:tmpl w:val="0180F308"/>
    <w:lvl w:ilvl="0" w:tplc="CFB87E98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171EFF"/>
    <w:multiLevelType w:val="hybridMultilevel"/>
    <w:tmpl w:val="6E06703A"/>
    <w:lvl w:ilvl="0" w:tplc="DC183910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D5A31"/>
    <w:multiLevelType w:val="hybridMultilevel"/>
    <w:tmpl w:val="81CA9C0A"/>
    <w:lvl w:ilvl="0" w:tplc="F8940ED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555DE"/>
    <w:multiLevelType w:val="hybridMultilevel"/>
    <w:tmpl w:val="A7D0698E"/>
    <w:lvl w:ilvl="0" w:tplc="0D84BC5C">
      <w:numFmt w:val="bullet"/>
      <w:lvlText w:val=""/>
      <w:lvlJc w:val="left"/>
      <w:pPr>
        <w:ind w:left="540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4" w15:restartNumberingAfterBreak="0">
    <w:nsid w:val="3E25400F"/>
    <w:multiLevelType w:val="hybridMultilevel"/>
    <w:tmpl w:val="12941616"/>
    <w:lvl w:ilvl="0" w:tplc="9542A150">
      <w:start w:val="1"/>
      <w:numFmt w:val="lowerLetter"/>
      <w:pStyle w:val="LetterLis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26E3175"/>
    <w:multiLevelType w:val="hybridMultilevel"/>
    <w:tmpl w:val="16EE281E"/>
    <w:lvl w:ilvl="0" w:tplc="194E0DA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21B4D"/>
    <w:multiLevelType w:val="hybridMultilevel"/>
    <w:tmpl w:val="0F0CB648"/>
    <w:lvl w:ilvl="0" w:tplc="83CA50FE">
      <w:start w:val="1"/>
      <w:numFmt w:val="bullet"/>
      <w:pStyle w:val="ListBulletSimple"/>
      <w:lvlText w:val=""/>
      <w:lvlJc w:val="left"/>
      <w:pPr>
        <w:tabs>
          <w:tab w:val="num" w:pos="432"/>
        </w:tabs>
        <w:ind w:left="432" w:hanging="432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116E75"/>
    <w:multiLevelType w:val="hybridMultilevel"/>
    <w:tmpl w:val="942AB854"/>
    <w:lvl w:ilvl="0" w:tplc="EA52FB2A">
      <w:start w:val="1"/>
      <w:numFmt w:val="lowerRoman"/>
      <w:pStyle w:val="IndexList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2BB1A5E"/>
    <w:multiLevelType w:val="hybridMultilevel"/>
    <w:tmpl w:val="4414233C"/>
    <w:lvl w:ilvl="0" w:tplc="8D7662D6">
      <w:start w:val="1"/>
      <w:numFmt w:val="bullet"/>
      <w:lvlText w:val="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27644"/>
    <w:multiLevelType w:val="multilevel"/>
    <w:tmpl w:val="910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vanish w:val="0"/>
        <w:u w:val="none"/>
      </w:rPr>
    </w:lvl>
    <w:lvl w:ilvl="3">
      <w:start w:val="1"/>
      <w:numFmt w:val="decimal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b w:val="0"/>
        <w:i w:val="0"/>
        <w:vanish w:val="0"/>
        <w:u w:val="none"/>
      </w:rPr>
    </w:lvl>
    <w:lvl w:ilvl="4">
      <w:start w:val="1"/>
      <w:numFmt w:val="lowerLetter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Roman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bullet"/>
      <w:pStyle w:val="Heading7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0" w15:restartNumberingAfterBreak="0">
    <w:nsid w:val="7A991474"/>
    <w:multiLevelType w:val="hybridMultilevel"/>
    <w:tmpl w:val="D1F8B802"/>
    <w:lvl w:ilvl="0" w:tplc="A538DC16">
      <w:numFmt w:val="bullet"/>
      <w:lvlText w:val=""/>
      <w:lvlJc w:val="left"/>
      <w:pPr>
        <w:ind w:left="720" w:hanging="360"/>
      </w:pPr>
      <w:rPr>
        <w:rFonts w:ascii="Symbol" w:eastAsia="Times New Roman" w:hAnsi="Symbol" w:cs="Constant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6699F"/>
    <w:multiLevelType w:val="multilevel"/>
    <w:tmpl w:val="76540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9"/>
  </w:num>
  <w:num w:numId="11">
    <w:abstractNumId w:val="9"/>
  </w:num>
  <w:num w:numId="12">
    <w:abstractNumId w:val="7"/>
  </w:num>
  <w:num w:numId="13">
    <w:abstractNumId w:val="7"/>
  </w:num>
  <w:num w:numId="14">
    <w:abstractNumId w:val="6"/>
  </w:num>
  <w:num w:numId="15">
    <w:abstractNumId w:val="6"/>
  </w:num>
  <w:num w:numId="16">
    <w:abstractNumId w:val="5"/>
  </w:num>
  <w:num w:numId="17">
    <w:abstractNumId w:val="5"/>
  </w:num>
  <w:num w:numId="18">
    <w:abstractNumId w:val="4"/>
  </w:num>
  <w:num w:numId="19">
    <w:abstractNumId w:val="4"/>
  </w:num>
  <w:num w:numId="20">
    <w:abstractNumId w:val="8"/>
  </w:num>
  <w:num w:numId="21">
    <w:abstractNumId w:val="21"/>
  </w:num>
  <w:num w:numId="22">
    <w:abstractNumId w:val="3"/>
  </w:num>
  <w:num w:numId="23">
    <w:abstractNumId w:val="21"/>
  </w:num>
  <w:num w:numId="24">
    <w:abstractNumId w:val="2"/>
  </w:num>
  <w:num w:numId="25">
    <w:abstractNumId w:val="2"/>
  </w:num>
  <w:num w:numId="26">
    <w:abstractNumId w:val="1"/>
  </w:num>
  <w:num w:numId="27">
    <w:abstractNumId w:val="1"/>
  </w:num>
  <w:num w:numId="28">
    <w:abstractNumId w:val="0"/>
  </w:num>
  <w:num w:numId="29">
    <w:abstractNumId w:val="0"/>
  </w:num>
  <w:num w:numId="30">
    <w:abstractNumId w:val="17"/>
    <w:lvlOverride w:ilvl="0">
      <w:startOverride w:val="1"/>
    </w:lvlOverride>
  </w:num>
  <w:num w:numId="31">
    <w:abstractNumId w:val="14"/>
  </w:num>
  <w:num w:numId="32">
    <w:abstractNumId w:val="16"/>
  </w:num>
  <w:num w:numId="33">
    <w:abstractNumId w:val="19"/>
  </w:num>
  <w:num w:numId="34">
    <w:abstractNumId w:val="19"/>
  </w:num>
  <w:num w:numId="35">
    <w:abstractNumId w:val="19"/>
  </w:num>
  <w:num w:numId="36">
    <w:abstractNumId w:val="19"/>
  </w:num>
  <w:num w:numId="37">
    <w:abstractNumId w:val="19"/>
  </w:num>
  <w:num w:numId="38">
    <w:abstractNumId w:val="17"/>
    <w:lvlOverride w:ilvl="0">
      <w:startOverride w:val="1"/>
    </w:lvlOverride>
  </w:num>
  <w:num w:numId="39">
    <w:abstractNumId w:val="14"/>
  </w:num>
  <w:num w:numId="40">
    <w:abstractNumId w:val="9"/>
  </w:num>
  <w:num w:numId="41">
    <w:abstractNumId w:val="18"/>
  </w:num>
  <w:num w:numId="42">
    <w:abstractNumId w:val="13"/>
  </w:num>
  <w:num w:numId="43">
    <w:abstractNumId w:val="12"/>
  </w:num>
  <w:num w:numId="44">
    <w:abstractNumId w:val="20"/>
  </w:num>
  <w:num w:numId="45">
    <w:abstractNumId w:val="15"/>
  </w:num>
  <w:num w:numId="46">
    <w:abstractNumId w:val="10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0C"/>
    <w:rsid w:val="000207B1"/>
    <w:rsid w:val="000226AF"/>
    <w:rsid w:val="00026AAD"/>
    <w:rsid w:val="00031E68"/>
    <w:rsid w:val="00056E4B"/>
    <w:rsid w:val="000B7A10"/>
    <w:rsid w:val="000E73C3"/>
    <w:rsid w:val="00106887"/>
    <w:rsid w:val="001131A0"/>
    <w:rsid w:val="0015588B"/>
    <w:rsid w:val="00163563"/>
    <w:rsid w:val="00180FBE"/>
    <w:rsid w:val="001A3FA4"/>
    <w:rsid w:val="001A7C82"/>
    <w:rsid w:val="001F4BB4"/>
    <w:rsid w:val="00214567"/>
    <w:rsid w:val="00234BA6"/>
    <w:rsid w:val="00266C37"/>
    <w:rsid w:val="002764EF"/>
    <w:rsid w:val="00297E41"/>
    <w:rsid w:val="002C37EE"/>
    <w:rsid w:val="002D01C4"/>
    <w:rsid w:val="00355517"/>
    <w:rsid w:val="00376B05"/>
    <w:rsid w:val="0039316A"/>
    <w:rsid w:val="003B1D9F"/>
    <w:rsid w:val="003B34E7"/>
    <w:rsid w:val="003D0C06"/>
    <w:rsid w:val="003D3A38"/>
    <w:rsid w:val="00412E29"/>
    <w:rsid w:val="00425494"/>
    <w:rsid w:val="00430EA6"/>
    <w:rsid w:val="00437FB5"/>
    <w:rsid w:val="00442023"/>
    <w:rsid w:val="00485D23"/>
    <w:rsid w:val="0048640D"/>
    <w:rsid w:val="004E1FF2"/>
    <w:rsid w:val="004F5DCB"/>
    <w:rsid w:val="00510B9F"/>
    <w:rsid w:val="00530884"/>
    <w:rsid w:val="0058757C"/>
    <w:rsid w:val="006128DF"/>
    <w:rsid w:val="0069326D"/>
    <w:rsid w:val="00695948"/>
    <w:rsid w:val="006C07BC"/>
    <w:rsid w:val="006C5457"/>
    <w:rsid w:val="006C76E7"/>
    <w:rsid w:val="006F1865"/>
    <w:rsid w:val="0073043D"/>
    <w:rsid w:val="007A2023"/>
    <w:rsid w:val="00822FCB"/>
    <w:rsid w:val="0084211E"/>
    <w:rsid w:val="00844613"/>
    <w:rsid w:val="008C34F5"/>
    <w:rsid w:val="008E7072"/>
    <w:rsid w:val="00946F39"/>
    <w:rsid w:val="00954A01"/>
    <w:rsid w:val="00967CF0"/>
    <w:rsid w:val="00996703"/>
    <w:rsid w:val="009A5473"/>
    <w:rsid w:val="009A5C44"/>
    <w:rsid w:val="009B7584"/>
    <w:rsid w:val="00A4067B"/>
    <w:rsid w:val="00AC6B37"/>
    <w:rsid w:val="00AE321C"/>
    <w:rsid w:val="00B00958"/>
    <w:rsid w:val="00B0463F"/>
    <w:rsid w:val="00B05F43"/>
    <w:rsid w:val="00B25473"/>
    <w:rsid w:val="00B25FE8"/>
    <w:rsid w:val="00B65C21"/>
    <w:rsid w:val="00B81C31"/>
    <w:rsid w:val="00C110BB"/>
    <w:rsid w:val="00C4504F"/>
    <w:rsid w:val="00C63992"/>
    <w:rsid w:val="00C6592A"/>
    <w:rsid w:val="00C673B3"/>
    <w:rsid w:val="00C775A4"/>
    <w:rsid w:val="00C80DD0"/>
    <w:rsid w:val="00C97860"/>
    <w:rsid w:val="00CA3C3A"/>
    <w:rsid w:val="00CD630C"/>
    <w:rsid w:val="00CD6A63"/>
    <w:rsid w:val="00DB3412"/>
    <w:rsid w:val="00DC1670"/>
    <w:rsid w:val="00DD0855"/>
    <w:rsid w:val="00DF4518"/>
    <w:rsid w:val="00E14346"/>
    <w:rsid w:val="00E2381F"/>
    <w:rsid w:val="00E346A2"/>
    <w:rsid w:val="00E809E1"/>
    <w:rsid w:val="00E90F2A"/>
    <w:rsid w:val="00EA6E00"/>
    <w:rsid w:val="00EC7634"/>
    <w:rsid w:val="00F05F71"/>
    <w:rsid w:val="00F06B44"/>
    <w:rsid w:val="00F12228"/>
    <w:rsid w:val="00F12405"/>
    <w:rsid w:val="00F33661"/>
    <w:rsid w:val="00F57B6D"/>
    <w:rsid w:val="00F6239E"/>
    <w:rsid w:val="00F940AF"/>
    <w:rsid w:val="00FB5AD9"/>
    <w:rsid w:val="00FB5D85"/>
    <w:rsid w:val="00FC5062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494912"/>
  <w15:docId w15:val="{01C59659-9B88-3049-A955-5FF85083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211E"/>
    <w:pPr>
      <w:spacing w:after="240"/>
    </w:pPr>
    <w:rPr>
      <w:rFonts w:ascii="Garamond" w:hAnsi="Garamond"/>
      <w:color w:val="000000"/>
      <w:sz w:val="26"/>
      <w:szCs w:val="24"/>
    </w:rPr>
  </w:style>
  <w:style w:type="paragraph" w:styleId="Heading1">
    <w:name w:val="heading 1"/>
    <w:basedOn w:val="Normal"/>
    <w:next w:val="Normal"/>
    <w:qFormat/>
    <w:rsid w:val="0084211E"/>
    <w:pPr>
      <w:keepNext/>
      <w:pBdr>
        <w:bottom w:val="single" w:sz="4" w:space="5" w:color="auto"/>
      </w:pBdr>
      <w:outlineLvl w:val="0"/>
    </w:pPr>
    <w:rPr>
      <w:rFonts w:ascii="Bookman Old Style" w:hAnsi="Bookman Old Style"/>
      <w:b/>
      <w:kern w:val="32"/>
      <w:sz w:val="48"/>
    </w:rPr>
  </w:style>
  <w:style w:type="paragraph" w:styleId="Heading2">
    <w:name w:val="heading 2"/>
    <w:basedOn w:val="Normal"/>
    <w:next w:val="Normal"/>
    <w:qFormat/>
    <w:rsid w:val="0084211E"/>
    <w:pPr>
      <w:keepNext/>
      <w:spacing w:after="20"/>
      <w:outlineLvl w:val="1"/>
    </w:pPr>
    <w:rPr>
      <w:rFonts w:ascii="Bookman Old Style" w:hAnsi="Bookman Old Style"/>
      <w:b/>
      <w:sz w:val="36"/>
    </w:rPr>
  </w:style>
  <w:style w:type="paragraph" w:styleId="Heading3">
    <w:name w:val="heading 3"/>
    <w:basedOn w:val="Normal"/>
    <w:next w:val="Normal"/>
    <w:qFormat/>
    <w:rsid w:val="0084211E"/>
    <w:pPr>
      <w:keepNext/>
      <w:spacing w:after="20"/>
      <w:outlineLvl w:val="2"/>
    </w:pPr>
    <w:rPr>
      <w:rFonts w:ascii="Bookman Old Style" w:hAnsi="Bookman Old Style"/>
      <w:b/>
      <w:sz w:val="30"/>
    </w:rPr>
  </w:style>
  <w:style w:type="paragraph" w:styleId="Heading4">
    <w:name w:val="heading 4"/>
    <w:basedOn w:val="Normal"/>
    <w:next w:val="Normal"/>
    <w:qFormat/>
    <w:rsid w:val="0084211E"/>
    <w:pPr>
      <w:keepNext/>
      <w:spacing w:before="240" w:after="60"/>
      <w:outlineLvl w:val="3"/>
    </w:pPr>
    <w:rPr>
      <w:rFonts w:ascii="Bookman Old Style" w:hAnsi="Bookman Old Style"/>
      <w:b/>
      <w:bCs/>
      <w:szCs w:val="28"/>
    </w:rPr>
  </w:style>
  <w:style w:type="paragraph" w:styleId="Heading5">
    <w:name w:val="heading 5"/>
    <w:basedOn w:val="Normal"/>
    <w:qFormat/>
    <w:rsid w:val="0084211E"/>
    <w:pPr>
      <w:numPr>
        <w:ilvl w:val="4"/>
        <w:numId w:val="37"/>
      </w:numPr>
      <w:outlineLvl w:val="4"/>
    </w:pPr>
    <w:rPr>
      <w:rFonts w:ascii="Times New Roman" w:hAnsi="Times New Roman"/>
      <w:bCs/>
      <w:iCs/>
      <w:kern w:val="24"/>
    </w:rPr>
  </w:style>
  <w:style w:type="paragraph" w:styleId="Heading6">
    <w:name w:val="heading 6"/>
    <w:basedOn w:val="Normal"/>
    <w:qFormat/>
    <w:rsid w:val="0084211E"/>
    <w:pPr>
      <w:numPr>
        <w:ilvl w:val="5"/>
        <w:numId w:val="37"/>
      </w:numPr>
      <w:outlineLvl w:val="5"/>
    </w:pPr>
    <w:rPr>
      <w:rFonts w:ascii="Times New Roman" w:hAnsi="Times New Roman"/>
      <w:bCs/>
      <w:kern w:val="24"/>
    </w:rPr>
  </w:style>
  <w:style w:type="paragraph" w:styleId="Heading7">
    <w:name w:val="heading 7"/>
    <w:basedOn w:val="Normal"/>
    <w:qFormat/>
    <w:rsid w:val="0084211E"/>
    <w:pPr>
      <w:numPr>
        <w:ilvl w:val="6"/>
        <w:numId w:val="37"/>
      </w:numPr>
      <w:outlineLvl w:val="6"/>
    </w:pPr>
    <w:rPr>
      <w:rFonts w:ascii="Times New Roman" w:hAnsi="Times New Roman"/>
      <w:kern w:val="24"/>
    </w:rPr>
  </w:style>
  <w:style w:type="paragraph" w:styleId="Heading8">
    <w:name w:val="heading 8"/>
    <w:basedOn w:val="Normal"/>
    <w:qFormat/>
    <w:rsid w:val="0084211E"/>
    <w:pPr>
      <w:numPr>
        <w:ilvl w:val="7"/>
        <w:numId w:val="37"/>
      </w:numPr>
      <w:outlineLvl w:val="7"/>
    </w:pPr>
    <w:rPr>
      <w:rFonts w:ascii="Times New Roman" w:hAnsi="Times New Roman"/>
      <w:iCs/>
      <w:kern w:val="24"/>
    </w:rPr>
  </w:style>
  <w:style w:type="paragraph" w:styleId="Heading9">
    <w:name w:val="heading 9"/>
    <w:basedOn w:val="Normal"/>
    <w:qFormat/>
    <w:rsid w:val="0084211E"/>
    <w:pPr>
      <w:numPr>
        <w:ilvl w:val="8"/>
        <w:numId w:val="37"/>
      </w:numPr>
      <w:outlineLvl w:val="8"/>
    </w:pPr>
    <w:rPr>
      <w:rFonts w:ascii="Times New Roman" w:hAnsi="Times New Roman" w:cs="Arial"/>
      <w:kern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rsid w:val="0084211E"/>
    <w:rPr>
      <w:b/>
    </w:rPr>
  </w:style>
  <w:style w:type="paragraph" w:styleId="Footer">
    <w:name w:val="footer"/>
    <w:basedOn w:val="Normal"/>
    <w:link w:val="FooterChar"/>
    <w:rsid w:val="0084211E"/>
    <w:pPr>
      <w:pBdr>
        <w:top w:val="single" w:sz="4" w:space="4" w:color="auto"/>
      </w:pBdr>
      <w:tabs>
        <w:tab w:val="center" w:pos="4320"/>
        <w:tab w:val="right" w:pos="8640"/>
      </w:tabs>
      <w:spacing w:before="360" w:after="0"/>
    </w:pPr>
    <w:rPr>
      <w:rFonts w:ascii="Futura Lt BT" w:hAnsi="Futura Lt BT"/>
      <w:i/>
      <w:sz w:val="20"/>
      <w:szCs w:val="20"/>
    </w:rPr>
  </w:style>
  <w:style w:type="paragraph" w:customStyle="1" w:styleId="FooterRight">
    <w:name w:val="Footer Right"/>
    <w:basedOn w:val="Footer"/>
    <w:link w:val="FooterRightChar"/>
    <w:rsid w:val="0084211E"/>
    <w:pPr>
      <w:jc w:val="right"/>
    </w:pPr>
  </w:style>
  <w:style w:type="paragraph" w:customStyle="1" w:styleId="IndexList">
    <w:name w:val="Index List"/>
    <w:basedOn w:val="Normal"/>
    <w:next w:val="ListBullet"/>
    <w:rsid w:val="0084211E"/>
    <w:pPr>
      <w:numPr>
        <w:numId w:val="38"/>
      </w:numPr>
      <w:contextualSpacing/>
    </w:pPr>
    <w:rPr>
      <w:sz w:val="22"/>
    </w:rPr>
  </w:style>
  <w:style w:type="paragraph" w:styleId="ListBullet">
    <w:name w:val="List Bullet"/>
    <w:basedOn w:val="Normal"/>
    <w:autoRedefine/>
    <w:rsid w:val="0084211E"/>
    <w:pPr>
      <w:numPr>
        <w:numId w:val="40"/>
      </w:numPr>
      <w:spacing w:line="240" w:lineRule="exact"/>
    </w:pPr>
  </w:style>
  <w:style w:type="character" w:customStyle="1" w:styleId="Italic">
    <w:name w:val="Italic"/>
    <w:rsid w:val="0084211E"/>
    <w:rPr>
      <w:i/>
    </w:rPr>
  </w:style>
  <w:style w:type="paragraph" w:customStyle="1" w:styleId="LetterList">
    <w:name w:val="Letter List"/>
    <w:basedOn w:val="Normal"/>
    <w:rsid w:val="0084211E"/>
    <w:pPr>
      <w:numPr>
        <w:numId w:val="39"/>
      </w:numPr>
      <w:spacing w:before="240"/>
    </w:pPr>
    <w:rPr>
      <w:sz w:val="22"/>
    </w:rPr>
  </w:style>
  <w:style w:type="paragraph" w:customStyle="1" w:styleId="ListBulletSimple">
    <w:name w:val="List Bullet Simple"/>
    <w:basedOn w:val="Normal"/>
    <w:rsid w:val="00CA3C3A"/>
    <w:pPr>
      <w:numPr>
        <w:numId w:val="32"/>
      </w:numPr>
      <w:spacing w:before="240" w:line="280" w:lineRule="exact"/>
      <w:contextualSpacing/>
    </w:pPr>
  </w:style>
  <w:style w:type="paragraph" w:styleId="ListNumber">
    <w:name w:val="List Number"/>
    <w:basedOn w:val="Normal"/>
    <w:next w:val="Normal"/>
    <w:rsid w:val="00CA3C3A"/>
  </w:style>
  <w:style w:type="paragraph" w:customStyle="1" w:styleId="NormalaftList">
    <w:name w:val="Normal aft List"/>
    <w:basedOn w:val="Normal"/>
    <w:rsid w:val="00CA3C3A"/>
    <w:pPr>
      <w:spacing w:before="240" w:after="0"/>
    </w:pPr>
  </w:style>
  <w:style w:type="table" w:customStyle="1" w:styleId="TableBox">
    <w:name w:val="Table + Box"/>
    <w:basedOn w:val="TableNormal"/>
    <w:rsid w:val="0084211E"/>
    <w:pPr>
      <w:spacing w:before="40" w:after="40"/>
      <w:ind w:left="72" w:right="72"/>
      <w:contextualSpacing/>
    </w:pPr>
    <w:rPr>
      <w:rFonts w:ascii="Garamond" w:hAnsi="Garamond"/>
      <w:sz w:val="24"/>
    </w:rPr>
    <w:tblPr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character" w:customStyle="1" w:styleId="FooterChar">
    <w:name w:val="Footer Char"/>
    <w:link w:val="Footer"/>
    <w:rsid w:val="00CA3C3A"/>
    <w:rPr>
      <w:rFonts w:ascii="Futura Lt BT" w:hAnsi="Futura Lt BT"/>
      <w:i/>
      <w:color w:val="000000"/>
      <w:lang w:val="en-US" w:eastAsia="en-US" w:bidi="ar-SA"/>
    </w:rPr>
  </w:style>
  <w:style w:type="character" w:customStyle="1" w:styleId="FooterRightChar">
    <w:name w:val="Footer Right Char"/>
    <w:basedOn w:val="FooterChar"/>
    <w:link w:val="FooterRight"/>
    <w:rsid w:val="00CA3C3A"/>
    <w:rPr>
      <w:rFonts w:ascii="Futura Lt BT" w:hAnsi="Futura Lt BT"/>
      <w:i/>
      <w:color w:val="000000"/>
      <w:lang w:val="en-US" w:eastAsia="en-US" w:bidi="ar-SA"/>
    </w:rPr>
  </w:style>
  <w:style w:type="paragraph" w:styleId="BalloonText">
    <w:name w:val="Balloon Text"/>
    <w:basedOn w:val="Normal"/>
    <w:semiHidden/>
    <w:rsid w:val="0084211E"/>
    <w:rPr>
      <w:rFonts w:ascii="Tahoma" w:hAnsi="Tahoma" w:cs="Tahoma"/>
      <w:sz w:val="16"/>
      <w:szCs w:val="16"/>
    </w:rPr>
  </w:style>
  <w:style w:type="paragraph" w:customStyle="1" w:styleId="6ptPadding">
    <w:name w:val="6pt Padding"/>
    <w:basedOn w:val="Normal"/>
    <w:rsid w:val="0084211E"/>
    <w:pPr>
      <w:spacing w:before="80" w:after="0" w:line="120" w:lineRule="exact"/>
      <w:ind w:left="43"/>
    </w:pPr>
    <w:rPr>
      <w:color w:val="auto"/>
      <w:sz w:val="18"/>
      <w:szCs w:val="20"/>
    </w:rPr>
  </w:style>
  <w:style w:type="character" w:customStyle="1" w:styleId="BoldItalic">
    <w:name w:val="Bold Italic"/>
    <w:rsid w:val="0084211E"/>
    <w:rPr>
      <w:b/>
      <w:i/>
    </w:rPr>
  </w:style>
  <w:style w:type="paragraph" w:customStyle="1" w:styleId="CenterItal">
    <w:name w:val="Center Ital"/>
    <w:basedOn w:val="Normal"/>
    <w:rsid w:val="0084211E"/>
    <w:pPr>
      <w:spacing w:after="0" w:line="264" w:lineRule="auto"/>
      <w:jc w:val="center"/>
    </w:pPr>
    <w:rPr>
      <w:i/>
      <w:sz w:val="24"/>
      <w:szCs w:val="20"/>
    </w:rPr>
  </w:style>
  <w:style w:type="paragraph" w:customStyle="1" w:styleId="CenterTitle1">
    <w:name w:val="Center Title 1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40"/>
      <w:szCs w:val="20"/>
    </w:rPr>
  </w:style>
  <w:style w:type="paragraph" w:customStyle="1" w:styleId="CenterTitle2">
    <w:name w:val="Center Title 2"/>
    <w:basedOn w:val="Normal"/>
    <w:rsid w:val="0084211E"/>
    <w:pPr>
      <w:tabs>
        <w:tab w:val="left" w:pos="270"/>
        <w:tab w:val="left" w:pos="630"/>
        <w:tab w:val="left" w:pos="5325"/>
        <w:tab w:val="left" w:pos="5670"/>
        <w:tab w:val="left" w:pos="6390"/>
        <w:tab w:val="left" w:pos="7110"/>
        <w:tab w:val="left" w:pos="7830"/>
        <w:tab w:val="left" w:pos="8550"/>
        <w:tab w:val="left" w:pos="9270"/>
      </w:tabs>
      <w:spacing w:after="0"/>
      <w:jc w:val="center"/>
    </w:pPr>
    <w:rPr>
      <w:b/>
      <w:smallCaps/>
      <w:sz w:val="24"/>
    </w:rPr>
  </w:style>
  <w:style w:type="paragraph" w:customStyle="1" w:styleId="CenterTitle3">
    <w:name w:val="Center Title 3"/>
    <w:basedOn w:val="Normal"/>
    <w:rsid w:val="0084211E"/>
    <w:pPr>
      <w:spacing w:after="0"/>
      <w:jc w:val="center"/>
    </w:pPr>
    <w:rPr>
      <w:b/>
      <w:sz w:val="28"/>
      <w:szCs w:val="20"/>
    </w:rPr>
  </w:style>
  <w:style w:type="paragraph" w:customStyle="1" w:styleId="CenterTitle4">
    <w:name w:val="Center Title 4"/>
    <w:basedOn w:val="Normal"/>
    <w:rsid w:val="0084211E"/>
    <w:pPr>
      <w:jc w:val="center"/>
    </w:pPr>
    <w:rPr>
      <w:sz w:val="24"/>
      <w:szCs w:val="20"/>
    </w:rPr>
  </w:style>
  <w:style w:type="character" w:customStyle="1" w:styleId="Form10pt">
    <w:name w:val="Form 10pt"/>
    <w:rsid w:val="0084211E"/>
    <w:rPr>
      <w:position w:val="10"/>
      <w:sz w:val="20"/>
      <w:szCs w:val="20"/>
    </w:rPr>
  </w:style>
  <w:style w:type="character" w:customStyle="1" w:styleId="SMALLCAPS">
    <w:name w:val="SMALLCAPS"/>
    <w:rsid w:val="0084211E"/>
    <w:rPr>
      <w:rFonts w:ascii="Garamond" w:hAnsi="Garamond"/>
      <w:smallCaps/>
      <w:sz w:val="24"/>
    </w:rPr>
  </w:style>
  <w:style w:type="character" w:customStyle="1" w:styleId="Underline">
    <w:name w:val="Underline"/>
    <w:rsid w:val="0084211E"/>
    <w:rPr>
      <w:u w:val="single"/>
    </w:rPr>
  </w:style>
  <w:style w:type="paragraph" w:customStyle="1" w:styleId="Body">
    <w:name w:val="Body"/>
    <w:basedOn w:val="Normal"/>
    <w:rsid w:val="0084211E"/>
    <w:pPr>
      <w:tabs>
        <w:tab w:val="left" w:pos="-720"/>
        <w:tab w:val="left" w:pos="0"/>
        <w:tab w:val="left" w:pos="360"/>
        <w:tab w:val="left" w:pos="1440"/>
      </w:tabs>
    </w:pPr>
    <w:rPr>
      <w:rFonts w:cs="Constantia"/>
    </w:rPr>
  </w:style>
  <w:style w:type="paragraph" w:customStyle="1" w:styleId="BodyIndented">
    <w:name w:val="Body Indented"/>
    <w:basedOn w:val="Normal"/>
    <w:rsid w:val="0084211E"/>
    <w:pPr>
      <w:tabs>
        <w:tab w:val="left" w:pos="-720"/>
        <w:tab w:val="left" w:pos="0"/>
        <w:tab w:val="left" w:pos="1440"/>
      </w:tabs>
      <w:ind w:left="432"/>
    </w:pPr>
    <w:rPr>
      <w:rFonts w:cs="Constantia"/>
    </w:rPr>
  </w:style>
  <w:style w:type="character" w:customStyle="1" w:styleId="11pt">
    <w:name w:val="11 pt"/>
    <w:rsid w:val="0084211E"/>
    <w:rPr>
      <w:sz w:val="22"/>
      <w:szCs w:val="22"/>
    </w:rPr>
  </w:style>
  <w:style w:type="paragraph" w:styleId="Header">
    <w:name w:val="header"/>
    <w:basedOn w:val="Normal"/>
    <w:rsid w:val="0084211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link w:val="FootnoteTextChar"/>
    <w:rsid w:val="003B1D9F"/>
    <w:rPr>
      <w:sz w:val="20"/>
      <w:szCs w:val="20"/>
    </w:rPr>
  </w:style>
  <w:style w:type="character" w:customStyle="1" w:styleId="FootnoteTextChar">
    <w:name w:val="Footnote Text Char"/>
    <w:link w:val="FootnoteText"/>
    <w:rsid w:val="003B1D9F"/>
    <w:rPr>
      <w:rFonts w:ascii="Garamond" w:hAnsi="Garamond"/>
      <w:color w:val="000000"/>
    </w:rPr>
  </w:style>
  <w:style w:type="character" w:styleId="FootnoteReference">
    <w:name w:val="footnote reference"/>
    <w:rsid w:val="003B1D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Sandra\Application%20Data\Microsoft\Templates\Form%202008%20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D4844-80FB-8B4B-BA82-E1AEF5567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Settings\Sandra\Application Data\Microsoft\Templates\Form 2008 B.dot</Template>
  <TotalTime>34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5: Security Deposit</vt:lpstr>
    </vt:vector>
  </TitlesOfParts>
  <Company>MLRI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5: Security Deposit</dc:title>
  <dc:creator>Helpdesk</dc:creator>
  <cp:lastModifiedBy>gferrigno93@gmail.com</cp:lastModifiedBy>
  <cp:revision>55</cp:revision>
  <cp:lastPrinted>2017-04-13T19:44:00Z</cp:lastPrinted>
  <dcterms:created xsi:type="dcterms:W3CDTF">2018-11-21T17:16:00Z</dcterms:created>
  <dcterms:modified xsi:type="dcterms:W3CDTF">2018-12-19T04:44:00Z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 File">
    <vt:lpwstr>M:\DOCUME~1\HELPDE~1.001\LOCALS~1\Temp\3\CWOWP\FORM 5.SECURITY DEPOSIT DEMANDLTR 6-27-03.WPD</vt:lpwstr>
  </property>
  <property fmtid="{D5CDD505-2E9C-101B-9397-08002B2CF9AE}" pid="3" name="Converted State">
    <vt:lpwstr>True</vt:lpwstr>
  </property>
  <property fmtid="{D5CDD505-2E9C-101B-9397-08002B2CF9AE}" pid="4" name="Converted Date">
    <vt:lpwstr>25-Mar-2008</vt:lpwstr>
  </property>
  <property fmtid="{D5CDD505-2E9C-101B-9397-08002B2CF9AE}" pid="5" name="WPClean Version">
    <vt:lpwstr>2.8.1.4</vt:lpwstr>
  </property>
  <property fmtid="{D5CDD505-2E9C-101B-9397-08002B2CF9AE}" pid="6" name="CW Macro Package Integration">
    <vt:lpwstr>NONE</vt:lpwstr>
  </property>
</Properties>
</file>